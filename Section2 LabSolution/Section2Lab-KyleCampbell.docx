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1453D5" w14:paraId="574BB0E4" w14:textId="77777777" w:rsidTr="00324F8B">
        <w:trPr>
          <w:trHeight w:val="360"/>
        </w:trPr>
        <w:tc>
          <w:tcPr>
            <w:tcW w:w="2358" w:type="dxa"/>
          </w:tcPr>
          <w:p w14:paraId="1595CE92" w14:textId="77777777" w:rsidR="00272DDC" w:rsidRPr="001453D5" w:rsidRDefault="00272DDC" w:rsidP="007F5540">
            <w:pPr>
              <w:keepNext/>
              <w:keepLines/>
            </w:pPr>
            <w:r w:rsidRPr="001453D5">
              <w:t>Course Name</w:t>
            </w:r>
          </w:p>
        </w:tc>
        <w:tc>
          <w:tcPr>
            <w:tcW w:w="7218" w:type="dxa"/>
          </w:tcPr>
          <w:p w14:paraId="2F2270BC" w14:textId="107CB0B0" w:rsidR="00272DDC" w:rsidRPr="001453D5" w:rsidRDefault="0019168B" w:rsidP="00221C1A">
            <w:pPr>
              <w:keepNext/>
              <w:keepLines/>
            </w:pPr>
            <w:r w:rsidRPr="001453D5">
              <w:t>ITD 1253-60438</w:t>
            </w:r>
          </w:p>
        </w:tc>
      </w:tr>
      <w:tr w:rsidR="00272DDC" w:rsidRPr="001453D5" w14:paraId="0CEE3418" w14:textId="77777777" w:rsidTr="00324F8B">
        <w:trPr>
          <w:trHeight w:val="360"/>
        </w:trPr>
        <w:tc>
          <w:tcPr>
            <w:tcW w:w="2358" w:type="dxa"/>
          </w:tcPr>
          <w:p w14:paraId="0DCDF771" w14:textId="77777777" w:rsidR="00272DDC" w:rsidRPr="001453D5" w:rsidRDefault="00272DDC" w:rsidP="007F5540">
            <w:pPr>
              <w:keepNext/>
              <w:keepLines/>
            </w:pPr>
            <w:r w:rsidRPr="001453D5">
              <w:t>Instructor</w:t>
            </w:r>
          </w:p>
        </w:tc>
        <w:tc>
          <w:tcPr>
            <w:tcW w:w="7218" w:type="dxa"/>
          </w:tcPr>
          <w:p w14:paraId="319A7102" w14:textId="0780CB94" w:rsidR="00272DDC" w:rsidRPr="001453D5" w:rsidRDefault="004323FF" w:rsidP="007F5540">
            <w:pPr>
              <w:keepNext/>
              <w:keepLines/>
            </w:pPr>
            <w:r w:rsidRPr="001453D5">
              <w:t xml:space="preserve">Prof. </w:t>
            </w:r>
            <w:r w:rsidR="0019168B" w:rsidRPr="001453D5">
              <w:t>Darin McCammon</w:t>
            </w:r>
          </w:p>
        </w:tc>
      </w:tr>
      <w:tr w:rsidR="00272DDC" w:rsidRPr="001453D5" w14:paraId="12B6B6DB" w14:textId="77777777" w:rsidTr="00324F8B">
        <w:trPr>
          <w:trHeight w:val="360"/>
        </w:trPr>
        <w:tc>
          <w:tcPr>
            <w:tcW w:w="2358" w:type="dxa"/>
          </w:tcPr>
          <w:p w14:paraId="29513272" w14:textId="77777777" w:rsidR="00272DDC" w:rsidRPr="001453D5" w:rsidRDefault="00272DDC" w:rsidP="007F5540">
            <w:pPr>
              <w:keepNext/>
              <w:keepLines/>
            </w:pPr>
            <w:r w:rsidRPr="001453D5">
              <w:t>Student Name</w:t>
            </w:r>
          </w:p>
        </w:tc>
        <w:tc>
          <w:tcPr>
            <w:tcW w:w="7218" w:type="dxa"/>
          </w:tcPr>
          <w:p w14:paraId="2B08FBF5" w14:textId="4D8CB220" w:rsidR="00272DDC" w:rsidRPr="001453D5" w:rsidRDefault="004323FF" w:rsidP="007F5540">
            <w:pPr>
              <w:keepNext/>
              <w:keepLines/>
            </w:pPr>
            <w:r w:rsidRPr="001453D5">
              <w:t>Kyle Campbell</w:t>
            </w:r>
          </w:p>
        </w:tc>
      </w:tr>
      <w:tr w:rsidR="00272DDC" w:rsidRPr="001453D5" w14:paraId="2CE2227D" w14:textId="77777777" w:rsidTr="00324F8B">
        <w:trPr>
          <w:trHeight w:val="360"/>
        </w:trPr>
        <w:tc>
          <w:tcPr>
            <w:tcW w:w="2358" w:type="dxa"/>
          </w:tcPr>
          <w:p w14:paraId="0691A2AA" w14:textId="77777777" w:rsidR="00272DDC" w:rsidRPr="001453D5" w:rsidRDefault="00272DDC" w:rsidP="007F5540">
            <w:pPr>
              <w:keepNext/>
              <w:keepLines/>
            </w:pPr>
            <w:r w:rsidRPr="001453D5">
              <w:t>Due date</w:t>
            </w:r>
          </w:p>
        </w:tc>
        <w:tc>
          <w:tcPr>
            <w:tcW w:w="7218" w:type="dxa"/>
          </w:tcPr>
          <w:p w14:paraId="1C1A0297" w14:textId="0BEB1F43" w:rsidR="00272DDC" w:rsidRPr="001453D5" w:rsidRDefault="00206066" w:rsidP="007F5540">
            <w:pPr>
              <w:keepNext/>
              <w:keepLines/>
            </w:pPr>
            <w:r>
              <w:t>7 Nov</w:t>
            </w:r>
            <w:r w:rsidR="00FC4463" w:rsidRPr="001453D5">
              <w:t xml:space="preserve"> 2021</w:t>
            </w:r>
          </w:p>
        </w:tc>
      </w:tr>
      <w:tr w:rsidR="00272DDC" w:rsidRPr="001453D5" w14:paraId="150931F5" w14:textId="77777777" w:rsidTr="00324F8B">
        <w:trPr>
          <w:trHeight w:val="360"/>
        </w:trPr>
        <w:tc>
          <w:tcPr>
            <w:tcW w:w="2358" w:type="dxa"/>
          </w:tcPr>
          <w:p w14:paraId="7A51E1C2" w14:textId="77777777" w:rsidR="00272DDC" w:rsidRPr="001453D5" w:rsidRDefault="00272DDC" w:rsidP="007F5540">
            <w:pPr>
              <w:keepNext/>
              <w:keepLines/>
            </w:pPr>
            <w:r w:rsidRPr="001453D5">
              <w:t>Grade</w:t>
            </w:r>
          </w:p>
        </w:tc>
        <w:tc>
          <w:tcPr>
            <w:tcW w:w="7218" w:type="dxa"/>
          </w:tcPr>
          <w:p w14:paraId="324ED334" w14:textId="08C2D035" w:rsidR="00272DDC" w:rsidRPr="001453D5" w:rsidRDefault="00AC67BB" w:rsidP="007F5540">
            <w:pPr>
              <w:keepNext/>
              <w:keepLines/>
            </w:pPr>
            <w:r>
              <w:t>50/50</w:t>
            </w:r>
          </w:p>
        </w:tc>
      </w:tr>
      <w:tr w:rsidR="00272DDC" w:rsidRPr="001453D5" w14:paraId="431B0880" w14:textId="77777777" w:rsidTr="00324F8B">
        <w:trPr>
          <w:trHeight w:val="360"/>
        </w:trPr>
        <w:tc>
          <w:tcPr>
            <w:tcW w:w="2358" w:type="dxa"/>
          </w:tcPr>
          <w:p w14:paraId="1CCE4319" w14:textId="77777777" w:rsidR="00272DDC" w:rsidRPr="001453D5" w:rsidRDefault="00272DDC" w:rsidP="007F5540">
            <w:pPr>
              <w:keepNext/>
              <w:keepLines/>
            </w:pPr>
            <w:r w:rsidRPr="001453D5">
              <w:t>Grading Comments</w:t>
            </w:r>
          </w:p>
        </w:tc>
        <w:tc>
          <w:tcPr>
            <w:tcW w:w="7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9"/>
              <w:gridCol w:w="1903"/>
            </w:tblGrid>
            <w:tr w:rsidR="00AC67BB" w14:paraId="48CD183B" w14:textId="77777777" w:rsidTr="00AC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27B56" w14:textId="77777777" w:rsidR="00AC67BB" w:rsidRDefault="00AC67BB" w:rsidP="00AC67BB">
                  <w:r>
                    <w:t xml:space="preserve">There is not a screenshot for the Fibonacci 75. I did mine using recursion and even with a Ryzen-7 2700 Threadripper CPU and 64 GB of DDR4-3866 RAM it was still timing out.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124425" w14:textId="77777777" w:rsidR="00AC67BB" w:rsidRDefault="00AC67BB" w:rsidP="00AC67BB">
                  <w:r>
                    <w:t xml:space="preserve">Kyle Campbell, Nov 7 at 11am </w:t>
                  </w:r>
                </w:p>
              </w:tc>
            </w:tr>
            <w:tr w:rsidR="00AC67BB" w14:paraId="061A973F" w14:textId="77777777" w:rsidTr="00AC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772A3" w14:textId="77777777" w:rsidR="00AC67BB" w:rsidRDefault="00AC67BB" w:rsidP="00AC67BB">
                  <w:r>
                    <w:t xml:space="preserve">Good for me.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5C3F0" w14:textId="77777777" w:rsidR="00AC67BB" w:rsidRDefault="00AC67BB" w:rsidP="00AC67BB">
                  <w:r>
                    <w:t xml:space="preserve">Darin McCammon, Nov 15 at 8:45pm </w:t>
                  </w:r>
                </w:p>
              </w:tc>
            </w:tr>
          </w:tbl>
          <w:p w14:paraId="2FF0C750" w14:textId="3AE2B2ED" w:rsidR="00272DDC" w:rsidRPr="001453D5" w:rsidRDefault="00272DDC" w:rsidP="007F5540">
            <w:pPr>
              <w:keepNext/>
              <w:keepLines/>
            </w:pPr>
          </w:p>
        </w:tc>
      </w:tr>
    </w:tbl>
    <w:p w14:paraId="7F21F86E" w14:textId="03C4AF87" w:rsidR="00651CFC" w:rsidRPr="001453D5" w:rsidRDefault="00651CFC" w:rsidP="00620CB2">
      <w:pPr>
        <w:pStyle w:val="Header"/>
        <w:keepNext/>
        <w:keepLines/>
        <w:tabs>
          <w:tab w:val="clear" w:pos="4320"/>
          <w:tab w:val="clear" w:pos="8640"/>
        </w:tabs>
      </w:pPr>
    </w:p>
    <w:p w14:paraId="2B8E80EC" w14:textId="062CE900" w:rsidR="00620CB2" w:rsidRDefault="00645C4F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t>Designer - Screenshot 1 – Controls added and positioned</w:t>
      </w:r>
    </w:p>
    <w:p w14:paraId="03F34BE4" w14:textId="042700ED" w:rsidR="00645C4F" w:rsidRDefault="00645C4F" w:rsidP="00620CB2">
      <w:pPr>
        <w:pStyle w:val="Header"/>
        <w:keepNext/>
        <w:keepLines/>
        <w:tabs>
          <w:tab w:val="clear" w:pos="4320"/>
          <w:tab w:val="clear" w:pos="8640"/>
        </w:tabs>
      </w:pPr>
      <w:r w:rsidRPr="00645C4F">
        <w:rPr>
          <w:noProof/>
        </w:rPr>
        <w:drawing>
          <wp:inline distT="0" distB="0" distL="0" distR="0" wp14:anchorId="38434516" wp14:editId="07BE3782">
            <wp:extent cx="5344271" cy="4744112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2D62" w14:textId="2FE8E5AA" w:rsidR="00D779A2" w:rsidRDefault="00D779A2">
      <w:r>
        <w:br w:type="page"/>
      </w:r>
    </w:p>
    <w:p w14:paraId="14BF752A" w14:textId="5BAE011E" w:rsidR="00D779A2" w:rsidRDefault="00D779A2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Deseigner – Screenshot 2 – Controls Sized and Named</w:t>
      </w:r>
    </w:p>
    <w:p w14:paraId="3D6DD056" w14:textId="124B699D" w:rsidR="00D779A2" w:rsidRDefault="00D779A2" w:rsidP="00620CB2">
      <w:pPr>
        <w:pStyle w:val="Header"/>
        <w:keepNext/>
        <w:keepLines/>
        <w:tabs>
          <w:tab w:val="clear" w:pos="4320"/>
          <w:tab w:val="clear" w:pos="8640"/>
        </w:tabs>
      </w:pPr>
      <w:r w:rsidRPr="00D779A2">
        <w:rPr>
          <w:noProof/>
        </w:rPr>
        <w:drawing>
          <wp:inline distT="0" distB="0" distL="0" distR="0" wp14:anchorId="49858578" wp14:editId="225E2F5B">
            <wp:extent cx="5334744" cy="4734586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5E4F" w14:textId="57BE5B86" w:rsidR="00D779A2" w:rsidRDefault="00D779A2">
      <w:r>
        <w:br w:type="page"/>
      </w:r>
    </w:p>
    <w:p w14:paraId="3CCA072F" w14:textId="63B62C70" w:rsidR="00D779A2" w:rsidRDefault="00D779A2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Designer – Screenshot 3 – Final Layout and Custom Design</w:t>
      </w:r>
    </w:p>
    <w:p w14:paraId="5ED39E9A" w14:textId="4ADA6D35" w:rsidR="00D779A2" w:rsidRDefault="00D779A2" w:rsidP="00620CB2">
      <w:pPr>
        <w:pStyle w:val="Header"/>
        <w:keepNext/>
        <w:keepLines/>
        <w:tabs>
          <w:tab w:val="clear" w:pos="4320"/>
          <w:tab w:val="clear" w:pos="8640"/>
        </w:tabs>
      </w:pPr>
      <w:r w:rsidRPr="00D779A2">
        <w:rPr>
          <w:noProof/>
        </w:rPr>
        <w:drawing>
          <wp:inline distT="0" distB="0" distL="0" distR="0" wp14:anchorId="02F18196" wp14:editId="0604FF6F">
            <wp:extent cx="5382376" cy="4772691"/>
            <wp:effectExtent l="0" t="0" r="8890" b="889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6272" w14:textId="6279813C" w:rsidR="008D7F88" w:rsidRDefault="008D7F88">
      <w:r>
        <w:br w:type="page"/>
      </w:r>
    </w:p>
    <w:p w14:paraId="6A5FC21F" w14:textId="68E1A3F7" w:rsidR="008D7F88" w:rsidRDefault="008D7F88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Form Completed and Running – This is a combination of both steps</w:t>
      </w:r>
    </w:p>
    <w:p w14:paraId="335C20C9" w14:textId="13BB8960" w:rsidR="008D7F88" w:rsidRDefault="0021501E" w:rsidP="00620CB2">
      <w:pPr>
        <w:pStyle w:val="Header"/>
        <w:keepNext/>
        <w:keepLines/>
        <w:tabs>
          <w:tab w:val="clear" w:pos="4320"/>
          <w:tab w:val="clear" w:pos="8640"/>
        </w:tabs>
      </w:pPr>
      <w:r w:rsidRPr="0021501E">
        <w:rPr>
          <w:noProof/>
        </w:rPr>
        <w:drawing>
          <wp:inline distT="0" distB="0" distL="0" distR="0" wp14:anchorId="1E4CD1C4" wp14:editId="336062D0">
            <wp:extent cx="6309360" cy="354901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EA1D" w14:textId="3A06E107" w:rsidR="0021501E" w:rsidRDefault="0021501E" w:rsidP="00620CB2">
      <w:pPr>
        <w:pStyle w:val="Header"/>
        <w:keepNext/>
        <w:keepLines/>
        <w:tabs>
          <w:tab w:val="clear" w:pos="4320"/>
          <w:tab w:val="clear" w:pos="8640"/>
        </w:tabs>
      </w:pPr>
    </w:p>
    <w:p w14:paraId="34F39AB1" w14:textId="00824748" w:rsidR="007D6886" w:rsidRDefault="007D6886" w:rsidP="00620CB2">
      <w:pPr>
        <w:pStyle w:val="Header"/>
        <w:keepNext/>
        <w:keepLines/>
        <w:tabs>
          <w:tab w:val="clear" w:pos="4320"/>
          <w:tab w:val="clear" w:pos="8640"/>
        </w:tabs>
      </w:pPr>
    </w:p>
    <w:p w14:paraId="20F53381" w14:textId="79C5A4FE" w:rsidR="007D6886" w:rsidRDefault="007D6886">
      <w:r>
        <w:br w:type="page"/>
      </w:r>
    </w:p>
    <w:p w14:paraId="369B8358" w14:textId="597279BF" w:rsidR="007D6886" w:rsidRDefault="007D6886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Processes – Screenshot</w:t>
      </w:r>
    </w:p>
    <w:p w14:paraId="0DC7958A" w14:textId="4456DCB6" w:rsidR="007D6886" w:rsidRDefault="007D6886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3C871668" wp14:editId="5E15511B">
            <wp:extent cx="5377572" cy="828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43" cy="830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54DE" w14:textId="15579BE6" w:rsidR="0021501E" w:rsidRDefault="0021501E">
      <w:r>
        <w:lastRenderedPageBreak/>
        <w:br w:type="page"/>
      </w:r>
    </w:p>
    <w:p w14:paraId="389195AF" w14:textId="4428328B" w:rsidR="0021501E" w:rsidRDefault="0021501E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Modulus Screenshot 1</w:t>
      </w:r>
    </w:p>
    <w:p w14:paraId="30E760F7" w14:textId="4A8F3F6F" w:rsidR="008D7F88" w:rsidRDefault="008D7F88">
      <w:r>
        <w:br w:type="page"/>
      </w:r>
    </w:p>
    <w:p w14:paraId="74815AD1" w14:textId="77777777" w:rsidR="008D7F88" w:rsidRPr="001453D5" w:rsidRDefault="008D7F88" w:rsidP="00620CB2">
      <w:pPr>
        <w:pStyle w:val="Header"/>
        <w:keepNext/>
        <w:keepLines/>
        <w:tabs>
          <w:tab w:val="clear" w:pos="4320"/>
          <w:tab w:val="clear" w:pos="8640"/>
        </w:tabs>
      </w:pPr>
    </w:p>
    <w:sectPr w:rsidR="008D7F88" w:rsidRPr="001453D5" w:rsidSect="00F36394">
      <w:footerReference w:type="even" r:id="rId13"/>
      <w:footerReference w:type="defaul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C6DD" w14:textId="77777777" w:rsidR="00D23FA3" w:rsidRDefault="00D23FA3">
      <w:r>
        <w:separator/>
      </w:r>
    </w:p>
  </w:endnote>
  <w:endnote w:type="continuationSeparator" w:id="0">
    <w:p w14:paraId="761A2516" w14:textId="77777777" w:rsidR="00D23FA3" w:rsidRDefault="00D2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D284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32D7DC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22F8758" w14:textId="77777777" w:rsidR="00AE49AB" w:rsidRDefault="00AE49AB" w:rsidP="000E72D1">
            <w:pPr>
              <w:pStyle w:val="Footer"/>
            </w:pPr>
            <w:r>
              <w:rPr>
                <w:sz w:val="20"/>
                <w:szCs w:val="20"/>
              </w:rPr>
              <w:tab/>
            </w:r>
            <w:r w:rsidR="00EA3C60">
              <w:rPr>
                <w:sz w:val="20"/>
                <w:szCs w:val="20"/>
              </w:rPr>
              <w:t>♦</w:t>
            </w:r>
            <w:r w:rsidR="00D263D4">
              <w:rPr>
                <w:sz w:val="20"/>
                <w:szCs w:val="20"/>
              </w:rPr>
              <w:t xml:space="preserve">  </w:t>
            </w:r>
            <w:r w:rsidR="00EA3C60">
              <w:rPr>
                <w:sz w:val="20"/>
                <w:szCs w:val="20"/>
              </w:rPr>
              <w:t xml:space="preserve"> </w:t>
            </w:r>
            <w:r w:rsidR="002E25CF" w:rsidRPr="00EA3C60">
              <w:rPr>
                <w:sz w:val="28"/>
                <w:szCs w:val="28"/>
              </w:rPr>
              <w:fldChar w:fldCharType="begin"/>
            </w:r>
            <w:r w:rsidR="002E25CF" w:rsidRPr="00EA3C60">
              <w:rPr>
                <w:sz w:val="28"/>
                <w:szCs w:val="28"/>
              </w:rPr>
              <w:instrText xml:space="preserve"> PAGE   \* MERGEFORMAT </w:instrText>
            </w:r>
            <w:r w:rsidR="002E25CF" w:rsidRPr="00EA3C60">
              <w:rPr>
                <w:sz w:val="28"/>
                <w:szCs w:val="28"/>
              </w:rPr>
              <w:fldChar w:fldCharType="separate"/>
            </w:r>
            <w:r w:rsidR="00E03C1F">
              <w:rPr>
                <w:noProof/>
                <w:sz w:val="28"/>
                <w:szCs w:val="28"/>
              </w:rPr>
              <w:t>1</w:t>
            </w:r>
            <w:r w:rsidR="002E25CF" w:rsidRPr="00EA3C60">
              <w:rPr>
                <w:noProof/>
                <w:sz w:val="28"/>
                <w:szCs w:val="28"/>
              </w:rPr>
              <w:fldChar w:fldCharType="end"/>
            </w:r>
            <w:r w:rsidR="00D263D4">
              <w:rPr>
                <w:noProof/>
                <w:sz w:val="28"/>
                <w:szCs w:val="28"/>
              </w:rPr>
              <w:t xml:space="preserve">  </w:t>
            </w:r>
            <w:r w:rsidR="00EA3C60">
              <w:rPr>
                <w:noProof/>
                <w:sz w:val="20"/>
                <w:szCs w:val="20"/>
              </w:rPr>
              <w:t xml:space="preserve"> ♦</w:t>
            </w:r>
            <w:r w:rsidR="00BA3C76">
              <w:rPr>
                <w:sz w:val="20"/>
                <w:szCs w:val="20"/>
              </w:rPr>
              <w:tab/>
            </w:r>
          </w:p>
        </w:sdtContent>
      </w:sdt>
    </w:sdtContent>
  </w:sdt>
  <w:p w14:paraId="646818A1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BF07" w14:textId="77777777" w:rsidR="00D23FA3" w:rsidRDefault="00D23FA3">
      <w:r>
        <w:separator/>
      </w:r>
    </w:p>
  </w:footnote>
  <w:footnote w:type="continuationSeparator" w:id="0">
    <w:p w14:paraId="6091D156" w14:textId="77777777" w:rsidR="00D23FA3" w:rsidRDefault="00D23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0B34"/>
    <w:rsid w:val="000052DD"/>
    <w:rsid w:val="00010318"/>
    <w:rsid w:val="00020C59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6515"/>
    <w:rsid w:val="001453D5"/>
    <w:rsid w:val="00156EB9"/>
    <w:rsid w:val="001637B6"/>
    <w:rsid w:val="0019168B"/>
    <w:rsid w:val="001C1BB2"/>
    <w:rsid w:val="001D2378"/>
    <w:rsid w:val="001E2E4C"/>
    <w:rsid w:val="001E7D64"/>
    <w:rsid w:val="001F7408"/>
    <w:rsid w:val="00206066"/>
    <w:rsid w:val="0021501E"/>
    <w:rsid w:val="00221C1A"/>
    <w:rsid w:val="00250E19"/>
    <w:rsid w:val="00263D8E"/>
    <w:rsid w:val="00267904"/>
    <w:rsid w:val="00272DDC"/>
    <w:rsid w:val="002874D2"/>
    <w:rsid w:val="00290966"/>
    <w:rsid w:val="00290B40"/>
    <w:rsid w:val="002A0E97"/>
    <w:rsid w:val="002A7C5E"/>
    <w:rsid w:val="002D7ED5"/>
    <w:rsid w:val="002E155B"/>
    <w:rsid w:val="002E25CF"/>
    <w:rsid w:val="002E4C58"/>
    <w:rsid w:val="002F442D"/>
    <w:rsid w:val="00324F8B"/>
    <w:rsid w:val="00364A68"/>
    <w:rsid w:val="0038568D"/>
    <w:rsid w:val="003A241A"/>
    <w:rsid w:val="003A46F9"/>
    <w:rsid w:val="003A739F"/>
    <w:rsid w:val="003C7343"/>
    <w:rsid w:val="003D4FAB"/>
    <w:rsid w:val="003D5324"/>
    <w:rsid w:val="003F5DDE"/>
    <w:rsid w:val="00400738"/>
    <w:rsid w:val="00403DFB"/>
    <w:rsid w:val="00407477"/>
    <w:rsid w:val="0041239F"/>
    <w:rsid w:val="00412BFF"/>
    <w:rsid w:val="004169F6"/>
    <w:rsid w:val="004323FF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66F44"/>
    <w:rsid w:val="0047415B"/>
    <w:rsid w:val="00477F70"/>
    <w:rsid w:val="00497330"/>
    <w:rsid w:val="004A35B6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3AB1"/>
    <w:rsid w:val="00575FE8"/>
    <w:rsid w:val="0059502E"/>
    <w:rsid w:val="005A59B3"/>
    <w:rsid w:val="005B0D4C"/>
    <w:rsid w:val="005B4DB0"/>
    <w:rsid w:val="005C3C5F"/>
    <w:rsid w:val="005C6432"/>
    <w:rsid w:val="005D1C1A"/>
    <w:rsid w:val="005E369C"/>
    <w:rsid w:val="005E5CF9"/>
    <w:rsid w:val="005E5E8A"/>
    <w:rsid w:val="00600EC9"/>
    <w:rsid w:val="00620CB2"/>
    <w:rsid w:val="00621A78"/>
    <w:rsid w:val="00633839"/>
    <w:rsid w:val="00634A91"/>
    <w:rsid w:val="00645C4F"/>
    <w:rsid w:val="00646CD9"/>
    <w:rsid w:val="00651CFC"/>
    <w:rsid w:val="00657A13"/>
    <w:rsid w:val="00686B6B"/>
    <w:rsid w:val="0069127E"/>
    <w:rsid w:val="006C12D7"/>
    <w:rsid w:val="006C221B"/>
    <w:rsid w:val="006C312A"/>
    <w:rsid w:val="006E0DFC"/>
    <w:rsid w:val="006E198A"/>
    <w:rsid w:val="006E69DA"/>
    <w:rsid w:val="006E6B55"/>
    <w:rsid w:val="00733FE2"/>
    <w:rsid w:val="00736930"/>
    <w:rsid w:val="00740074"/>
    <w:rsid w:val="00745367"/>
    <w:rsid w:val="00754238"/>
    <w:rsid w:val="00755C94"/>
    <w:rsid w:val="00780C6E"/>
    <w:rsid w:val="00795FCA"/>
    <w:rsid w:val="007A68B4"/>
    <w:rsid w:val="007D6886"/>
    <w:rsid w:val="007D7C3D"/>
    <w:rsid w:val="007E755A"/>
    <w:rsid w:val="007F327C"/>
    <w:rsid w:val="007F5540"/>
    <w:rsid w:val="007F571F"/>
    <w:rsid w:val="007F6F58"/>
    <w:rsid w:val="00804BB0"/>
    <w:rsid w:val="00806989"/>
    <w:rsid w:val="00810278"/>
    <w:rsid w:val="0081337E"/>
    <w:rsid w:val="0082144A"/>
    <w:rsid w:val="00826880"/>
    <w:rsid w:val="00826AB9"/>
    <w:rsid w:val="00832696"/>
    <w:rsid w:val="00835787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456"/>
    <w:rsid w:val="008B2B93"/>
    <w:rsid w:val="008D7F88"/>
    <w:rsid w:val="008E3E02"/>
    <w:rsid w:val="008E40D9"/>
    <w:rsid w:val="008E4AF8"/>
    <w:rsid w:val="008E79B1"/>
    <w:rsid w:val="008F2E68"/>
    <w:rsid w:val="008F3AAC"/>
    <w:rsid w:val="009259D2"/>
    <w:rsid w:val="00941692"/>
    <w:rsid w:val="00947849"/>
    <w:rsid w:val="009609A8"/>
    <w:rsid w:val="00962ED1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9F563D"/>
    <w:rsid w:val="00A019C4"/>
    <w:rsid w:val="00A056DA"/>
    <w:rsid w:val="00A05F5B"/>
    <w:rsid w:val="00A063B3"/>
    <w:rsid w:val="00A06E59"/>
    <w:rsid w:val="00A17B91"/>
    <w:rsid w:val="00A30699"/>
    <w:rsid w:val="00A3356F"/>
    <w:rsid w:val="00A343DB"/>
    <w:rsid w:val="00A36811"/>
    <w:rsid w:val="00A44E8D"/>
    <w:rsid w:val="00A46BEA"/>
    <w:rsid w:val="00A5126E"/>
    <w:rsid w:val="00A52667"/>
    <w:rsid w:val="00A54F19"/>
    <w:rsid w:val="00A647B1"/>
    <w:rsid w:val="00A84450"/>
    <w:rsid w:val="00A86148"/>
    <w:rsid w:val="00AB7BA8"/>
    <w:rsid w:val="00AC2784"/>
    <w:rsid w:val="00AC67BB"/>
    <w:rsid w:val="00AD339A"/>
    <w:rsid w:val="00AD64C9"/>
    <w:rsid w:val="00AE49AB"/>
    <w:rsid w:val="00AF4726"/>
    <w:rsid w:val="00AF5CD8"/>
    <w:rsid w:val="00B06F45"/>
    <w:rsid w:val="00B079BF"/>
    <w:rsid w:val="00B21EB5"/>
    <w:rsid w:val="00B26371"/>
    <w:rsid w:val="00B33CB9"/>
    <w:rsid w:val="00B54893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132B0"/>
    <w:rsid w:val="00C20AAC"/>
    <w:rsid w:val="00C21718"/>
    <w:rsid w:val="00C23549"/>
    <w:rsid w:val="00C42CB7"/>
    <w:rsid w:val="00C513CA"/>
    <w:rsid w:val="00C60E53"/>
    <w:rsid w:val="00C613F8"/>
    <w:rsid w:val="00C70F72"/>
    <w:rsid w:val="00C7429A"/>
    <w:rsid w:val="00C76CE4"/>
    <w:rsid w:val="00C82862"/>
    <w:rsid w:val="00C83C9E"/>
    <w:rsid w:val="00CD0B91"/>
    <w:rsid w:val="00D068CB"/>
    <w:rsid w:val="00D23FA3"/>
    <w:rsid w:val="00D263D4"/>
    <w:rsid w:val="00D47651"/>
    <w:rsid w:val="00D548CC"/>
    <w:rsid w:val="00D62027"/>
    <w:rsid w:val="00D71E52"/>
    <w:rsid w:val="00D779A2"/>
    <w:rsid w:val="00D81515"/>
    <w:rsid w:val="00D82CA2"/>
    <w:rsid w:val="00D833C6"/>
    <w:rsid w:val="00D85748"/>
    <w:rsid w:val="00DB45CE"/>
    <w:rsid w:val="00DC5902"/>
    <w:rsid w:val="00DE2174"/>
    <w:rsid w:val="00DE61BA"/>
    <w:rsid w:val="00E03C1F"/>
    <w:rsid w:val="00E0413C"/>
    <w:rsid w:val="00E070EC"/>
    <w:rsid w:val="00E327C8"/>
    <w:rsid w:val="00E342ED"/>
    <w:rsid w:val="00E46979"/>
    <w:rsid w:val="00E50598"/>
    <w:rsid w:val="00E659E8"/>
    <w:rsid w:val="00E6784F"/>
    <w:rsid w:val="00E778B9"/>
    <w:rsid w:val="00E922A7"/>
    <w:rsid w:val="00EA3C60"/>
    <w:rsid w:val="00EA5216"/>
    <w:rsid w:val="00EB1261"/>
    <w:rsid w:val="00EB2D1D"/>
    <w:rsid w:val="00EB309E"/>
    <w:rsid w:val="00EB502E"/>
    <w:rsid w:val="00EC2B6E"/>
    <w:rsid w:val="00EC7E8B"/>
    <w:rsid w:val="00ED4218"/>
    <w:rsid w:val="00ED7652"/>
    <w:rsid w:val="00EF3CD6"/>
    <w:rsid w:val="00EF5976"/>
    <w:rsid w:val="00F20593"/>
    <w:rsid w:val="00F206AF"/>
    <w:rsid w:val="00F223F0"/>
    <w:rsid w:val="00F36394"/>
    <w:rsid w:val="00F43764"/>
    <w:rsid w:val="00F44EBF"/>
    <w:rsid w:val="00F45906"/>
    <w:rsid w:val="00F724C3"/>
    <w:rsid w:val="00F8124B"/>
    <w:rsid w:val="00F81438"/>
    <w:rsid w:val="00F8235B"/>
    <w:rsid w:val="00F86838"/>
    <w:rsid w:val="00F90FAC"/>
    <w:rsid w:val="00FA5148"/>
    <w:rsid w:val="00FB2540"/>
    <w:rsid w:val="00FB5089"/>
    <w:rsid w:val="00FB5D7D"/>
    <w:rsid w:val="00FC4463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177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1453D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45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8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695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2021-11-07T16:30:00Z</dcterms:created>
  <dcterms:modified xsi:type="dcterms:W3CDTF">2021-12-16T03:19:00Z</dcterms:modified>
</cp:coreProperties>
</file>